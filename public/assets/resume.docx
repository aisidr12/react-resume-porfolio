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41923" w:rsidR="00582C50" w:rsidP="00582C50" w:rsidRDefault="00582C50" w14:paraId="12612148" w14:textId="77777777">
      <w:pPr>
        <w:tabs>
          <w:tab w:val="right" w:pos="8640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D41923">
        <w:rPr>
          <w:rFonts w:ascii="Arial" w:hAnsi="Arial" w:cs="Arial"/>
          <w:b/>
          <w:bCs/>
        </w:rPr>
        <w:t>ARTURO ISIDRO</w:t>
      </w:r>
    </w:p>
    <w:p w:rsidRPr="00882C8E" w:rsidR="00582C50" w:rsidP="4D6A2EBA" w:rsidRDefault="00582C50" w14:paraId="334672D7" w14:textId="253BBD46">
      <w:pPr>
        <w:pStyle w:val="divname"/>
        <w:spacing w:after="200" w:line="360" w:lineRule="auto"/>
        <w:contextualSpacing/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  <w:specVanish/>
        </w:rPr>
      </w:pPr>
      <w:bookmarkStart w:name="_Hlk121912900" w:id="0"/>
      <w:r w:rsidRPr="00882C8E"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</w:rPr>
        <w:t>British Columbia</w:t>
      </w:r>
      <w:r w:rsidRPr="00882C8E" w:rsidR="00D93E0D"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</w:rPr>
        <w:t xml:space="preserve"> </w:t>
      </w:r>
      <w:r w:rsidRPr="00882C8E"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</w:rPr>
        <w:t xml:space="preserve">| +1 236 978 6492 | </w:t>
      </w:r>
      <w:r w:rsidRPr="4D6A2EBA" w:rsidR="4D6A2EBA">
        <w:rPr>
          <w:rFonts w:ascii="Arial" w:hAnsi="Arial" w:eastAsia="Century Gothic" w:cs="Arial"/>
          <w:sz w:val="22"/>
          <w:szCs w:val="22"/>
          <w:lang w:val="es-ES"/>
        </w:rPr>
        <w:t>arturoisidroh@gmail.com</w:t>
      </w:r>
      <w:r w:rsidRPr="00882C8E" w:rsidR="00461808"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</w:rPr>
        <w:t xml:space="preserve"> |</w:t>
      </w:r>
    </w:p>
    <w:p w:rsidR="4D6A2EBA" w:rsidP="4D6A2EBA" w:rsidRDefault="4D6A2EBA" w14:paraId="15138CAF" w14:textId="7EC8AB96">
      <w:pPr>
        <w:pStyle w:val="divname"/>
        <w:spacing w:after="200" w:line="360" w:lineRule="auto"/>
        <w:contextualSpacing/>
        <w:rPr>
          <w:rFonts w:ascii="Arial" w:hAnsi="Arial" w:eastAsia="Century Gothic" w:cs="Arial"/>
          <w:color w:val="231F20"/>
          <w:sz w:val="22"/>
          <w:szCs w:val="22"/>
          <w:lang w:val="es-ES"/>
        </w:rPr>
      </w:pPr>
      <w:r w:rsidRPr="4D6A2EBA" w:rsidR="4D6A2EBA">
        <w:rPr>
          <w:rFonts w:ascii="Arial" w:hAnsi="Arial" w:eastAsia="Century Gothic" w:cs="Arial"/>
          <w:color w:val="231F20"/>
          <w:sz w:val="22"/>
          <w:szCs w:val="22"/>
          <w:lang w:val="es-ES"/>
        </w:rPr>
        <w:t>www.linkedin.com/in/arturoisidroh/</w:t>
      </w:r>
    </w:p>
    <w:p w:rsidRPr="00882C8E" w:rsidR="00461808" w:rsidP="00D41923" w:rsidRDefault="004C52B4" w14:paraId="20F1BC85" w14:textId="7017F7CD">
      <w:pPr>
        <w:pStyle w:val="divname"/>
        <w:spacing w:line="360" w:lineRule="auto"/>
        <w:contextualSpacing/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</w:rPr>
      </w:pPr>
      <w:r w:rsidRPr="00882C8E">
        <w:rPr>
          <w:rFonts w:ascii="Arial" w:hAnsi="Arial" w:eastAsia="Century Gothic" w:cs="Arial"/>
          <w:color w:val="231F20"/>
          <w:spacing w:val="0"/>
          <w:sz w:val="22"/>
          <w:szCs w:val="22"/>
          <w:lang w:val="es-ES"/>
        </w:rPr>
        <w:t xml:space="preserve"> </w:t>
      </w:r>
    </w:p>
    <w:p w:rsidR="00003B5B" w:rsidP="00003B5B" w:rsidRDefault="00003B5B" w14:paraId="394A816A" w14:textId="1AE2DC72">
      <w:pPr>
        <w:tabs>
          <w:tab w:val="right" w:pos="8640"/>
        </w:tabs>
        <w:spacing w:after="0" w:line="360" w:lineRule="auto"/>
        <w:jc w:val="center"/>
        <w:rPr>
          <w:rFonts w:ascii="Arial" w:hAnsi="Arial" w:eastAsia="Times New Roman" w:cs="Arial"/>
          <w:b/>
          <w:bCs/>
          <w:sz w:val="28"/>
          <w:szCs w:val="28"/>
        </w:rPr>
      </w:pPr>
      <w:r>
        <w:rPr>
          <w:rFonts w:ascii="Arial" w:hAnsi="Arial" w:eastAsia="Times New Roman" w:cs="Arial"/>
          <w:b/>
          <w:bCs/>
          <w:sz w:val="28"/>
          <w:szCs w:val="28"/>
        </w:rPr>
        <w:t xml:space="preserve">Java </w:t>
      </w:r>
      <w:r w:rsidRPr="00DF2724" w:rsidR="00CF5A62">
        <w:rPr>
          <w:rFonts w:ascii="Arial" w:hAnsi="Arial" w:eastAsia="Times New Roman" w:cs="Arial"/>
          <w:b/>
          <w:bCs/>
          <w:sz w:val="28"/>
          <w:szCs w:val="28"/>
        </w:rPr>
        <w:t>Software Developer</w:t>
      </w:r>
      <w:bookmarkEnd w:id="0"/>
    </w:p>
    <w:p w:rsidR="00003B5B" w:rsidP="00003B5B" w:rsidRDefault="00003B5B" w14:paraId="2B136974" w14:textId="77777777">
      <w:pPr>
        <w:tabs>
          <w:tab w:val="right" w:pos="8640"/>
        </w:tabs>
        <w:spacing w:after="0" w:line="360" w:lineRule="auto"/>
        <w:jc w:val="center"/>
        <w:rPr>
          <w:rFonts w:ascii="Arial" w:hAnsi="Arial" w:eastAsia="Times New Roman" w:cs="Arial"/>
          <w:b/>
          <w:bCs/>
          <w:sz w:val="28"/>
          <w:szCs w:val="28"/>
        </w:rPr>
      </w:pPr>
    </w:p>
    <w:p w:rsidRPr="00003B5B" w:rsidR="00003B5B" w:rsidP="00003B5B" w:rsidRDefault="0095716F" w14:paraId="2D3A21FC" w14:textId="75F64A50">
      <w:pPr>
        <w:pBdr>
          <w:bottom w:val="single" w:color="auto" w:sz="6" w:space="1"/>
        </w:pBdr>
        <w:tabs>
          <w:tab w:val="right" w:pos="8640"/>
        </w:tabs>
        <w:spacing w:after="0" w:line="360" w:lineRule="auto"/>
        <w:rPr>
          <w:rFonts w:ascii="Arial" w:hAnsi="Arial" w:cs="Arial"/>
          <w:b/>
          <w:bCs/>
          <w:color w:val="000000" w:themeColor="text1"/>
        </w:rPr>
      </w:pPr>
      <w:r w:rsidRPr="00003B5B">
        <w:rPr>
          <w:rFonts w:ascii="Arial" w:hAnsi="Arial" w:cs="Arial"/>
          <w:b/>
          <w:bCs/>
          <w:color w:val="000000" w:themeColor="text1"/>
        </w:rPr>
        <w:t>PROFESSIONAL SUMMARY</w:t>
      </w:r>
    </w:p>
    <w:p w:rsidR="00003B5B" w:rsidP="00003B5B" w:rsidRDefault="00003B5B" w14:paraId="3149E749" w14:textId="77777777">
      <w:pPr>
        <w:tabs>
          <w:tab w:val="right" w:pos="864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Pr="00882C8E" w:rsidR="00D41923" w:rsidP="25391BDD" w:rsidRDefault="00882C8E" w14:paraId="5DF7A902" w14:textId="104E991D">
      <w:pPr>
        <w:pStyle w:val="Normal"/>
        <w:jc w:val="both"/>
        <w:rPr>
          <w:noProof w:val="0"/>
          <w:lang w:val="en-US"/>
        </w:rPr>
      </w:pPr>
      <w:r w:rsidRPr="25391BDD" w:rsidR="25391BDD">
        <w:rPr>
          <w:rFonts w:ascii="Arial" w:hAnsi="Arial" w:cs="Arial"/>
        </w:rPr>
        <w:t xml:space="preserve">Java Software Developer with 6+ years of experience in backend engineering and cloud-native development, specializing in the design and implementation of scalable microservices architectures and REST APIs. Proficient in AWS and well-versed in Agile methodologies, delivering robust, high-performance software solutions within the banking and financial sectors. Proven ability to lead cloud-native projects and collaborate with cross-functional teams to meet the evolving needs of modern businesses. Currently seeking opportunities to </w:t>
      </w:r>
      <w:r w:rsidRPr="25391BDD" w:rsidR="25391BDD">
        <w:rPr>
          <w:rFonts w:ascii="Arial" w:hAnsi="Arial" w:cs="Arial"/>
        </w:rPr>
        <w:t>leverage</w:t>
      </w:r>
      <w:r w:rsidRPr="25391BDD" w:rsidR="25391BDD">
        <w:rPr>
          <w:rFonts w:ascii="Arial" w:hAnsi="Arial" w:cs="Arial"/>
        </w:rPr>
        <w:t xml:space="preserve"> my </w:t>
      </w:r>
      <w:r w:rsidRPr="25391BDD" w:rsidR="25391BDD">
        <w:rPr>
          <w:rFonts w:ascii="Arial" w:hAnsi="Arial" w:cs="Arial"/>
        </w:rPr>
        <w:t>expertise</w:t>
      </w:r>
      <w:r w:rsidRPr="25391BDD" w:rsidR="25391BDD">
        <w:rPr>
          <w:rFonts w:ascii="Arial" w:hAnsi="Arial" w:cs="Arial"/>
        </w:rPr>
        <w:t xml:space="preserve"> in Java and cloud technologies to drive innovation and operational efficiency.</w:t>
      </w:r>
      <w:r w:rsidRPr="25391BDD" w:rsidR="25391B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have an open work permit for 1 year through the working holiday visa.</w:t>
      </w:r>
    </w:p>
    <w:p w:rsidRPr="00D41923" w:rsidR="00C5217D" w:rsidP="00C5217D" w:rsidRDefault="00882C8E" w14:paraId="42BE7647" w14:textId="2015F019">
      <w:pPr>
        <w:pStyle w:val="Heading1"/>
        <w:pBdr>
          <w:bottom w:val="single" w:color="auto" w:sz="6" w:space="1"/>
        </w:pBdr>
        <w:spacing w:before="0" w:after="80" w:line="24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TECHNICAL </w:t>
      </w:r>
      <w:r w:rsidRPr="00D41923" w:rsidR="001B4191">
        <w:rPr>
          <w:rFonts w:ascii="Arial" w:hAnsi="Arial" w:cs="Arial"/>
          <w:color w:val="000000" w:themeColor="text1"/>
          <w:sz w:val="22"/>
          <w:szCs w:val="22"/>
        </w:rPr>
        <w:t>SKILLS</w:t>
      </w:r>
    </w:p>
    <w:p w:rsidRPr="00D41923" w:rsidR="00C5217D" w:rsidP="00C5217D" w:rsidRDefault="00C5217D" w14:paraId="1FCC4BD3" w14:textId="37AFDC2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Style w:val="Strong"/>
          <w:rFonts w:ascii="Arial" w:hAnsi="Arial" w:cs="Arial"/>
        </w:rPr>
        <w:t>Programming Languages</w:t>
      </w:r>
      <w:r w:rsidRPr="00D41923">
        <w:rPr>
          <w:rFonts w:ascii="Arial" w:hAnsi="Arial" w:cs="Arial"/>
        </w:rPr>
        <w:t>: Java 11, 17, 21, Spring Boot, REST APIs</w:t>
      </w:r>
    </w:p>
    <w:p w:rsidRPr="00D41923" w:rsidR="00C5217D" w:rsidP="00C5217D" w:rsidRDefault="00C5217D" w14:paraId="7B85A2CF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Style w:val="Strong"/>
          <w:rFonts w:ascii="Arial" w:hAnsi="Arial" w:cs="Arial"/>
        </w:rPr>
        <w:t>Cloud Technologies</w:t>
      </w:r>
      <w:r w:rsidRPr="00D41923">
        <w:rPr>
          <w:rFonts w:ascii="Arial" w:hAnsi="Arial" w:cs="Arial"/>
        </w:rPr>
        <w:t>: AWS (EC2, S3, DynamoDB, CloudWatch, SQS, SNS)</w:t>
      </w:r>
    </w:p>
    <w:p w:rsidRPr="00D41923" w:rsidR="00C5217D" w:rsidP="00C5217D" w:rsidRDefault="00C5217D" w14:paraId="50C3D223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Style w:val="Strong"/>
          <w:rFonts w:ascii="Arial" w:hAnsi="Arial" w:cs="Arial"/>
        </w:rPr>
        <w:t>Database Management</w:t>
      </w:r>
      <w:r w:rsidRPr="00D41923">
        <w:rPr>
          <w:rFonts w:ascii="Arial" w:hAnsi="Arial" w:cs="Arial"/>
        </w:rPr>
        <w:t>: MySQL, Postgres, Redis, DynamoDB, Oracle</w:t>
      </w:r>
    </w:p>
    <w:p w:rsidRPr="00D41923" w:rsidR="00C5217D" w:rsidP="00C5217D" w:rsidRDefault="00C5217D" w14:paraId="03617B22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Style w:val="Strong"/>
          <w:rFonts w:ascii="Arial" w:hAnsi="Arial" w:cs="Arial"/>
        </w:rPr>
        <w:t>Development Tools</w:t>
      </w:r>
      <w:r w:rsidRPr="00D41923">
        <w:rPr>
          <w:rFonts w:ascii="Arial" w:hAnsi="Arial" w:cs="Arial"/>
        </w:rPr>
        <w:t>: Git, Docker, Bamboo, Jenkins, Maven, Jira, SonarQube</w:t>
      </w:r>
    </w:p>
    <w:p w:rsidRPr="00D41923" w:rsidR="00C5217D" w:rsidP="00C5217D" w:rsidRDefault="00C5217D" w14:paraId="4DBD88D7" w14:textId="37C2F8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Style w:val="Strong"/>
          <w:rFonts w:ascii="Arial" w:hAnsi="Arial" w:cs="Arial"/>
        </w:rPr>
        <w:t>Frontend Technologies</w:t>
      </w:r>
      <w:r w:rsidRPr="00D41923">
        <w:rPr>
          <w:rFonts w:ascii="Arial" w:hAnsi="Arial" w:cs="Arial"/>
        </w:rPr>
        <w:t>: Angular, React T</w:t>
      </w:r>
      <w:r w:rsidR="00B72B18">
        <w:rPr>
          <w:rFonts w:ascii="Arial" w:hAnsi="Arial" w:cs="Arial"/>
        </w:rPr>
        <w:t>ypescript</w:t>
      </w:r>
    </w:p>
    <w:p w:rsidRPr="00D41923" w:rsidR="00C5217D" w:rsidP="00C5217D" w:rsidRDefault="00C5217D" w14:paraId="7B377080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B72B18">
        <w:rPr>
          <w:rStyle w:val="Strong"/>
          <w:rFonts w:ascii="Arial" w:hAnsi="Arial" w:cs="Arial"/>
        </w:rPr>
        <w:t>Architecture</w:t>
      </w:r>
      <w:r w:rsidRPr="00D41923">
        <w:rPr>
          <w:rStyle w:val="Strong"/>
          <w:rFonts w:ascii="Arial" w:hAnsi="Arial" w:cs="Arial"/>
        </w:rPr>
        <w:t xml:space="preserve"> &amp; Design</w:t>
      </w:r>
      <w:r w:rsidRPr="00D41923">
        <w:rPr>
          <w:rFonts w:ascii="Arial" w:hAnsi="Arial" w:cs="Arial"/>
        </w:rPr>
        <w:t>: Microservices, API Design</w:t>
      </w:r>
    </w:p>
    <w:p w:rsidRPr="00D41923" w:rsidR="00357C94" w:rsidP="00BF2FB9" w:rsidRDefault="00C5217D" w14:paraId="4B2F3F39" w14:textId="7DB3C23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14C885AD" w:rsidR="14C885AD">
        <w:rPr>
          <w:rStyle w:val="Strong"/>
          <w:rFonts w:ascii="Arial" w:hAnsi="Arial" w:cs="Arial"/>
        </w:rPr>
        <w:t>Methodologies</w:t>
      </w:r>
      <w:r w:rsidRPr="14C885AD" w:rsidR="14C885AD">
        <w:rPr>
          <w:rFonts w:ascii="Arial" w:hAnsi="Arial" w:cs="Arial"/>
        </w:rPr>
        <w:t>: Agile (Scrum, Kanban), CI/CD, Clean Code Principles, Functional Programming</w:t>
      </w:r>
    </w:p>
    <w:p w:rsidR="14C885AD" w:rsidP="14C885AD" w:rsidRDefault="14C885AD" w14:paraId="77C47015" w14:textId="39ADAA5E">
      <w:pPr>
        <w:spacing w:beforeAutospacing="on" w:afterAutospacing="on" w:line="240" w:lineRule="auto"/>
        <w:ind w:left="720"/>
        <w:jc w:val="both"/>
        <w:rPr>
          <w:rFonts w:ascii="Arial" w:hAnsi="Arial" w:cs="Arial"/>
        </w:rPr>
      </w:pPr>
    </w:p>
    <w:p w:rsidR="14C885AD" w:rsidP="14C885AD" w:rsidRDefault="14C885AD" w14:paraId="50910378" w14:textId="5AD93A5E">
      <w:pPr>
        <w:spacing w:beforeAutospacing="on" w:afterAutospacing="on" w:line="240" w:lineRule="auto"/>
        <w:ind w:left="720"/>
        <w:jc w:val="both"/>
        <w:rPr>
          <w:rFonts w:ascii="Arial" w:hAnsi="Arial" w:cs="Arial"/>
        </w:rPr>
      </w:pPr>
    </w:p>
    <w:p w:rsidRPr="00D41923" w:rsidR="00965D17" w:rsidP="00826722" w:rsidRDefault="00F70FDC" w14:paraId="1AF937B9" w14:textId="6072BAFB">
      <w:pPr>
        <w:pStyle w:val="Heading1"/>
        <w:pBdr>
          <w:bottom w:val="single" w:color="auto" w:sz="6" w:space="1"/>
        </w:pBdr>
        <w:spacing w:before="0" w:after="8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D41923">
        <w:rPr>
          <w:rFonts w:ascii="Arial" w:hAnsi="Arial" w:cs="Arial"/>
          <w:color w:val="000000" w:themeColor="text1"/>
          <w:sz w:val="22"/>
          <w:szCs w:val="22"/>
        </w:rPr>
        <w:t xml:space="preserve">PROFESSIONAL </w:t>
      </w:r>
      <w:r w:rsidRPr="00D41923" w:rsidR="00764B76">
        <w:rPr>
          <w:rFonts w:ascii="Arial" w:hAnsi="Arial" w:cs="Arial"/>
          <w:color w:val="000000" w:themeColor="text1"/>
          <w:sz w:val="22"/>
          <w:szCs w:val="22"/>
        </w:rPr>
        <w:t>EXPERIENCE</w:t>
      </w:r>
    </w:p>
    <w:p w:rsidRPr="00D41923" w:rsidR="001F1DCE" w:rsidP="001F1DCE" w:rsidRDefault="00081955" w14:paraId="1B9B7BDD" w14:textId="77777777">
      <w:pPr>
        <w:spacing w:after="0"/>
        <w:jc w:val="both"/>
        <w:rPr>
          <w:rFonts w:ascii="Arial" w:hAnsi="Arial" w:eastAsia="Times New Roman" w:cs="Arial"/>
          <w:b/>
          <w:bCs/>
          <w:lang w:eastAsia="es-ES"/>
        </w:rPr>
      </w:pPr>
      <w:r w:rsidRPr="00D41923">
        <w:rPr>
          <w:rFonts w:ascii="Arial" w:hAnsi="Arial" w:eastAsia="Times New Roman" w:cs="Arial"/>
          <w:b/>
          <w:bCs/>
          <w:lang w:eastAsia="es-ES"/>
        </w:rPr>
        <w:t>Accenture Spain, Madrid</w:t>
      </w:r>
    </w:p>
    <w:p w:rsidRPr="00D41923" w:rsidR="00081955" w:rsidP="001F1DCE" w:rsidRDefault="00B9152D" w14:paraId="180F42AD" w14:textId="1166C29E">
      <w:pPr>
        <w:spacing w:after="0"/>
        <w:jc w:val="both"/>
        <w:rPr>
          <w:rFonts w:ascii="Arial" w:hAnsi="Arial" w:cs="Arial"/>
        </w:rPr>
      </w:pPr>
      <w:r w:rsidRPr="00D41923">
        <w:rPr>
          <w:rFonts w:ascii="Arial" w:hAnsi="Arial" w:cs="Arial"/>
        </w:rPr>
        <w:t>Cloud</w:t>
      </w:r>
      <w:r w:rsidRPr="00D41923" w:rsidR="007C776A">
        <w:rPr>
          <w:rFonts w:ascii="Arial" w:hAnsi="Arial" w:cs="Arial"/>
        </w:rPr>
        <w:t xml:space="preserve"> Native Software developer </w:t>
      </w:r>
    </w:p>
    <w:p w:rsidRPr="00D41923" w:rsidR="001F1DCE" w:rsidP="001F1DCE" w:rsidRDefault="007456A4" w14:paraId="2A861919" w14:textId="77777777">
      <w:pPr>
        <w:spacing w:after="0"/>
        <w:jc w:val="both"/>
        <w:rPr>
          <w:rFonts w:ascii="Arial" w:hAnsi="Arial" w:cs="Arial"/>
        </w:rPr>
      </w:pPr>
      <w:r w:rsidRPr="00D41923">
        <w:rPr>
          <w:rFonts w:ascii="Arial" w:hAnsi="Arial" w:cs="Arial"/>
        </w:rPr>
        <w:t>J</w:t>
      </w:r>
      <w:r w:rsidRPr="00D41923" w:rsidR="00084773">
        <w:rPr>
          <w:rFonts w:ascii="Arial" w:hAnsi="Arial" w:cs="Arial"/>
        </w:rPr>
        <w:t>uly</w:t>
      </w:r>
      <w:r w:rsidRPr="00D41923">
        <w:rPr>
          <w:rFonts w:ascii="Arial" w:hAnsi="Arial" w:cs="Arial"/>
        </w:rPr>
        <w:t xml:space="preserve"> 2022 </w:t>
      </w:r>
      <w:r w:rsidRPr="00D41923" w:rsidR="00BC7EC3">
        <w:rPr>
          <w:rFonts w:ascii="Arial" w:hAnsi="Arial" w:cs="Arial"/>
        </w:rPr>
        <w:t>–</w:t>
      </w:r>
      <w:r w:rsidRPr="00D41923">
        <w:rPr>
          <w:rFonts w:ascii="Arial" w:hAnsi="Arial" w:cs="Arial"/>
        </w:rPr>
        <w:t xml:space="preserve"> </w:t>
      </w:r>
      <w:r w:rsidRPr="00D41923" w:rsidR="00B43130">
        <w:rPr>
          <w:rFonts w:ascii="Arial" w:hAnsi="Arial" w:cs="Arial"/>
        </w:rPr>
        <w:t>October 2024</w:t>
      </w:r>
    </w:p>
    <w:p w:rsidRPr="00D41923" w:rsidR="001F1DCE" w:rsidP="001F1DCE" w:rsidRDefault="001F1DCE" w14:paraId="6ECEDFA5" w14:textId="77777777">
      <w:pPr>
        <w:spacing w:after="0"/>
        <w:jc w:val="both"/>
        <w:rPr>
          <w:rFonts w:ascii="Arial" w:hAnsi="Arial" w:cs="Arial"/>
        </w:rPr>
      </w:pPr>
    </w:p>
    <w:p w:rsidRPr="00D41923" w:rsidR="001F1DCE" w:rsidP="001F1DCE" w:rsidRDefault="001F1DCE" w14:paraId="68160CDA" w14:textId="77777777">
      <w:pPr>
        <w:pStyle w:val="ListParagraph"/>
        <w:numPr>
          <w:ilvl w:val="0"/>
          <w:numId w:val="27"/>
        </w:numPr>
        <w:jc w:val="both"/>
        <w:rPr>
          <w:rFonts w:ascii="Arial" w:hAnsi="Arial" w:eastAsia="Times New Roman" w:cs="Arial"/>
          <w:lang w:eastAsia="es-ES"/>
        </w:rPr>
      </w:pPr>
      <w:r w:rsidRPr="00D41923">
        <w:rPr>
          <w:rFonts w:ascii="Arial" w:hAnsi="Arial" w:eastAsia="Times New Roman" w:cs="Arial"/>
          <w:lang w:eastAsia="es-ES"/>
        </w:rPr>
        <w:t>Developed and deployed microservices and REST APIs using Java 11, 17, and 21 to optimize core payment systems.</w:t>
      </w:r>
    </w:p>
    <w:p w:rsidRPr="00D41923" w:rsidR="001F1DCE" w:rsidP="001F1DCE" w:rsidRDefault="001F1DCE" w14:paraId="30F7ECF3" w14:textId="77777777">
      <w:pPr>
        <w:pStyle w:val="ListParagraph"/>
        <w:numPr>
          <w:ilvl w:val="0"/>
          <w:numId w:val="27"/>
        </w:numPr>
        <w:jc w:val="both"/>
        <w:rPr>
          <w:rFonts w:ascii="Arial" w:hAnsi="Arial" w:eastAsia="Times New Roman" w:cs="Arial"/>
          <w:lang w:eastAsia="es-ES"/>
        </w:rPr>
      </w:pPr>
      <w:r w:rsidRPr="00D41923">
        <w:rPr>
          <w:rFonts w:ascii="Arial" w:hAnsi="Arial" w:eastAsia="Times New Roman" w:cs="Arial"/>
          <w:lang w:eastAsia="es-ES"/>
        </w:rPr>
        <w:t>Reduced system latency by 25% through Redis caching, improving transaction speed and reliability.</w:t>
      </w:r>
    </w:p>
    <w:p w:rsidRPr="00D41923" w:rsidR="001F1DCE" w:rsidP="001F1DCE" w:rsidRDefault="001F1DCE" w14:paraId="3249F361" w14:textId="77777777">
      <w:pPr>
        <w:pStyle w:val="ListParagraph"/>
        <w:numPr>
          <w:ilvl w:val="0"/>
          <w:numId w:val="27"/>
        </w:numPr>
        <w:jc w:val="both"/>
        <w:rPr>
          <w:rFonts w:ascii="Arial" w:hAnsi="Arial" w:eastAsia="Times New Roman" w:cs="Arial"/>
          <w:lang w:eastAsia="es-ES"/>
        </w:rPr>
      </w:pPr>
      <w:r w:rsidRPr="00D41923">
        <w:rPr>
          <w:rFonts w:ascii="Arial" w:hAnsi="Arial" w:eastAsia="Times New Roman" w:cs="Arial"/>
          <w:lang w:eastAsia="es-ES"/>
        </w:rPr>
        <w:t>Utilized AWS services (EC2, S3, DynamoDB, CloudWatch) for scalable cloud infrastructure and seamless system integration.</w:t>
      </w:r>
    </w:p>
    <w:p w:rsidRPr="00D41923" w:rsidR="001A4269" w:rsidP="008D0855" w:rsidRDefault="001F1DCE" w14:paraId="5A045910" w14:textId="43085E41">
      <w:pPr>
        <w:pStyle w:val="ListParagraph"/>
        <w:numPr>
          <w:ilvl w:val="0"/>
          <w:numId w:val="27"/>
        </w:numPr>
        <w:jc w:val="both"/>
        <w:rPr>
          <w:rFonts w:ascii="Arial" w:hAnsi="Arial" w:eastAsia="Times New Roman" w:cs="Arial"/>
          <w:lang w:eastAsia="es-ES"/>
        </w:rPr>
      </w:pPr>
      <w:r w:rsidRPr="3FFFD323" w:rsidR="3FFFD323">
        <w:rPr>
          <w:rFonts w:ascii="Arial" w:hAnsi="Arial" w:eastAsia="Times New Roman" w:cs="Arial"/>
          <w:lang w:eastAsia="es-ES"/>
        </w:rPr>
        <w:t>Led cloud-native initiatives and collaborated with cross-functional teams in an Agile environment.</w:t>
      </w:r>
    </w:p>
    <w:p w:rsidR="3FFFD323" w:rsidP="3FFFD323" w:rsidRDefault="3FFFD323" w14:paraId="49E8EB9E" w14:textId="232E23D9">
      <w:pPr>
        <w:pStyle w:val="ListParagraph"/>
        <w:numPr>
          <w:ilvl w:val="0"/>
          <w:numId w:val="27"/>
        </w:numPr>
        <w:jc w:val="both"/>
        <w:rPr>
          <w:rFonts w:ascii="Arial" w:hAnsi="Arial" w:eastAsia="Times New Roman" w:cs="Arial"/>
          <w:lang w:eastAsia="es-ES"/>
        </w:rPr>
      </w:pPr>
      <w:r w:rsidRPr="14C885AD" w:rsidR="14C885AD">
        <w:rPr>
          <w:rFonts w:ascii="Arial" w:hAnsi="Arial" w:eastAsia="Times New Roman" w:cs="Arial"/>
          <w:lang w:eastAsia="es-ES"/>
        </w:rPr>
        <w:t>Create interfaces with React for internal team to consume data from Database.</w:t>
      </w:r>
    </w:p>
    <w:p w:rsidR="14C885AD" w:rsidP="14C885AD" w:rsidRDefault="14C885AD" w14:paraId="2DDBF4AD" w14:textId="2433424A">
      <w:pPr>
        <w:pStyle w:val="Normal"/>
        <w:ind w:left="0"/>
        <w:jc w:val="both"/>
        <w:rPr>
          <w:rFonts w:ascii="Arial" w:hAnsi="Arial" w:eastAsia="Times New Roman" w:cs="Arial"/>
          <w:lang w:eastAsia="es-ES"/>
        </w:rPr>
      </w:pPr>
    </w:p>
    <w:p w:rsidR="14C885AD" w:rsidP="14C885AD" w:rsidRDefault="14C885AD" w14:paraId="71B7D814" w14:textId="353CD910">
      <w:pPr>
        <w:pStyle w:val="Normal"/>
      </w:pPr>
    </w:p>
    <w:p w:rsidRPr="00D41923" w:rsidR="001A4269" w:rsidP="001A4269" w:rsidRDefault="003F5AEA" w14:paraId="3F0DCD4B" w14:textId="77777777">
      <w:pPr>
        <w:spacing w:after="0"/>
        <w:jc w:val="both"/>
        <w:rPr>
          <w:rFonts w:ascii="Arial" w:hAnsi="Arial" w:eastAsia="Times New Roman" w:cs="Arial"/>
          <w:b/>
          <w:bCs/>
          <w:lang w:eastAsia="es-ES"/>
        </w:rPr>
      </w:pPr>
      <w:r w:rsidRPr="00D41923">
        <w:rPr>
          <w:rFonts w:ascii="Arial" w:hAnsi="Arial" w:eastAsia="Times New Roman" w:cs="Arial"/>
          <w:b/>
          <w:bCs/>
          <w:lang w:eastAsia="es-ES"/>
        </w:rPr>
        <w:t>Bilbomatica Spain, Madrid</w:t>
      </w:r>
    </w:p>
    <w:p w:rsidRPr="00D41923" w:rsidR="003F5AEA" w:rsidP="001A4269" w:rsidRDefault="00A52885" w14:paraId="0D0A3FC1" w14:textId="36CDD47C">
      <w:pPr>
        <w:spacing w:after="0"/>
        <w:jc w:val="both"/>
        <w:rPr>
          <w:rFonts w:ascii="Arial" w:hAnsi="Arial" w:cs="Arial"/>
        </w:rPr>
      </w:pPr>
      <w:r w:rsidRPr="00D41923">
        <w:rPr>
          <w:rFonts w:ascii="Arial" w:hAnsi="Arial" w:cs="Arial"/>
        </w:rPr>
        <w:t xml:space="preserve">Java </w:t>
      </w:r>
      <w:r w:rsidRPr="00D41923" w:rsidR="003F5AEA">
        <w:rPr>
          <w:rFonts w:ascii="Arial" w:hAnsi="Arial" w:cs="Arial"/>
        </w:rPr>
        <w:t>Software Developer Senior</w:t>
      </w:r>
    </w:p>
    <w:p w:rsidRPr="00D41923" w:rsidR="00A44DEC" w:rsidP="001A4269" w:rsidRDefault="001A4269" w14:paraId="17233431" w14:textId="0A9FD9F8">
      <w:pPr>
        <w:spacing w:after="0"/>
        <w:jc w:val="both"/>
        <w:rPr>
          <w:rFonts w:ascii="Arial" w:hAnsi="Arial" w:cs="Arial"/>
        </w:rPr>
      </w:pPr>
      <w:r w:rsidRPr="00D41923">
        <w:rPr>
          <w:rFonts w:ascii="Arial" w:hAnsi="Arial" w:cs="Arial"/>
        </w:rPr>
        <w:t>January</w:t>
      </w:r>
      <w:r w:rsidRPr="00D41923" w:rsidR="003245F8">
        <w:rPr>
          <w:rFonts w:ascii="Arial" w:hAnsi="Arial" w:cs="Arial"/>
        </w:rPr>
        <w:t xml:space="preserve"> 2022 </w:t>
      </w:r>
      <w:r w:rsidRPr="00D41923" w:rsidR="00D06253">
        <w:rPr>
          <w:rFonts w:ascii="Arial" w:hAnsi="Arial" w:cs="Arial"/>
        </w:rPr>
        <w:t>–</w:t>
      </w:r>
      <w:r w:rsidRPr="00D41923" w:rsidR="003245F8">
        <w:rPr>
          <w:rFonts w:ascii="Arial" w:hAnsi="Arial" w:cs="Arial"/>
        </w:rPr>
        <w:t xml:space="preserve"> </w:t>
      </w:r>
      <w:r w:rsidRPr="00D41923">
        <w:rPr>
          <w:rFonts w:ascii="Arial" w:hAnsi="Arial" w:cs="Arial"/>
        </w:rPr>
        <w:t>June</w:t>
      </w:r>
      <w:r w:rsidRPr="00D41923" w:rsidR="00D06253">
        <w:rPr>
          <w:rFonts w:ascii="Arial" w:hAnsi="Arial" w:cs="Arial"/>
        </w:rPr>
        <w:t xml:space="preserve"> 2022</w:t>
      </w:r>
    </w:p>
    <w:p w:rsidRPr="00D41923" w:rsidR="001A4269" w:rsidP="001A4269" w:rsidRDefault="001A4269" w14:paraId="4A0FF47F" w14:textId="77777777">
      <w:pPr>
        <w:spacing w:after="0"/>
        <w:jc w:val="both"/>
        <w:rPr>
          <w:rFonts w:ascii="Arial" w:hAnsi="Arial" w:cs="Arial"/>
        </w:rPr>
      </w:pPr>
    </w:p>
    <w:p w:rsidRPr="00D41923" w:rsidR="00101D19" w:rsidP="00101D19" w:rsidRDefault="00F26A2A" w14:paraId="2B2A36C2" w14:textId="514B1A80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eastAsia="Times New Roman" w:cs="Arial"/>
          <w:lang w:eastAsia="es-ES"/>
        </w:rPr>
      </w:pPr>
      <w:r w:rsidRPr="00D41923">
        <w:rPr>
          <w:rFonts w:ascii="Arial" w:hAnsi="Arial" w:eastAsia="Times New Roman" w:cs="Arial"/>
          <w:lang w:eastAsia="es-ES"/>
        </w:rPr>
        <w:t>Managed Java 8 application maintenance, resolving critical bugs and enhancing system reliability.</w:t>
      </w:r>
    </w:p>
    <w:p w:rsidRPr="00D41923" w:rsidR="00B67E28" w:rsidP="00101D19" w:rsidRDefault="00F26A2A" w14:paraId="1DF29E63" w14:textId="77777777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D41923">
        <w:rPr>
          <w:rFonts w:ascii="Arial" w:hAnsi="Arial" w:eastAsia="Times New Roman" w:cs="Arial"/>
          <w:lang w:eastAsia="es-ES"/>
        </w:rPr>
        <w:t>Authored technical documentation and collaborated with teams to deliver on-time updates.</w:t>
      </w:r>
    </w:p>
    <w:p w:rsidRPr="00D41923" w:rsidR="001B4191" w:rsidP="001B4191" w:rsidRDefault="001B4191" w14:paraId="0DA25DCE" w14:textId="77777777">
      <w:pPr>
        <w:pStyle w:val="ListParagraph"/>
        <w:jc w:val="both"/>
        <w:rPr>
          <w:rFonts w:ascii="Arial" w:hAnsi="Arial" w:cs="Arial"/>
        </w:rPr>
      </w:pPr>
    </w:p>
    <w:p w:rsidRPr="00B67E28" w:rsidR="00B67E28" w:rsidP="00024DFC" w:rsidRDefault="00B67E28" w14:paraId="4CF1C7D6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  <w:r w:rsidRPr="00B67E28">
        <w:rPr>
          <w:rFonts w:ascii="Arial" w:hAnsi="Arial" w:eastAsia="Times New Roman" w:cs="Arial"/>
          <w:b/>
          <w:bCs/>
          <w:lang w:eastAsia="es-ES"/>
        </w:rPr>
        <w:t>Hiberus, Zaragoza</w:t>
      </w:r>
      <w:r w:rsidRPr="00B67E28">
        <w:rPr>
          <w:rFonts w:ascii="Arial" w:hAnsi="Arial" w:eastAsia="Times New Roman" w:cs="Arial"/>
          <w:lang w:eastAsia="es-ES"/>
        </w:rPr>
        <w:br/>
      </w:r>
      <w:r w:rsidRPr="00B67E28">
        <w:rPr>
          <w:rFonts w:ascii="Arial" w:hAnsi="Arial" w:eastAsia="Times New Roman" w:cs="Arial"/>
          <w:i/>
          <w:iCs/>
          <w:lang w:eastAsia="es-ES"/>
        </w:rPr>
        <w:t>Java Software Developer</w:t>
      </w:r>
      <w:r w:rsidRPr="00B67E28">
        <w:rPr>
          <w:rFonts w:ascii="Arial" w:hAnsi="Arial" w:eastAsia="Times New Roman" w:cs="Arial"/>
          <w:lang w:eastAsia="es-ES"/>
        </w:rPr>
        <w:br/>
      </w:r>
      <w:r w:rsidRPr="00B67E28">
        <w:rPr>
          <w:rFonts w:ascii="Arial" w:hAnsi="Arial" w:eastAsia="Times New Roman" w:cs="Arial"/>
          <w:lang w:eastAsia="es-ES"/>
        </w:rPr>
        <w:t>August 2021 – December 2021</w:t>
      </w:r>
    </w:p>
    <w:p w:rsidRPr="00B67E28" w:rsidR="00B67E28" w:rsidP="00B67E28" w:rsidRDefault="00B67E28" w14:paraId="728C3FA5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  <w:r w:rsidRPr="00B67E28">
        <w:rPr>
          <w:rFonts w:ascii="Arial" w:hAnsi="Arial" w:eastAsia="Times New Roman" w:cs="Arial"/>
          <w:lang w:eastAsia="es-ES"/>
        </w:rPr>
        <w:t>Developed full-stack applications using Angular 8 and Java 8 for efficient frontend-backend communication.</w:t>
      </w:r>
    </w:p>
    <w:p w:rsidRPr="00D41923" w:rsidR="00B67E28" w:rsidP="00B67E28" w:rsidRDefault="00B67E28" w14:paraId="09729428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  <w:r w:rsidRPr="00B67E28">
        <w:rPr>
          <w:rFonts w:ascii="Arial" w:hAnsi="Arial" w:eastAsia="Times New Roman" w:cs="Arial"/>
          <w:lang w:eastAsia="es-ES"/>
        </w:rPr>
        <w:t>Optimized Oracle and MySQL database operations, improving data flow and system performance.</w:t>
      </w:r>
    </w:p>
    <w:p w:rsidRPr="00B67E28" w:rsidR="001B4191" w:rsidP="001B4191" w:rsidRDefault="001B4191" w14:paraId="683E37EA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</w:p>
    <w:p w:rsidRPr="00B67E28" w:rsidR="00B67E28" w:rsidP="00B67E28" w:rsidRDefault="00B67E28" w14:paraId="0BAA75B6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  <w:r w:rsidRPr="00B67E28">
        <w:rPr>
          <w:rFonts w:ascii="Arial" w:hAnsi="Arial" w:eastAsia="Times New Roman" w:cs="Arial"/>
          <w:b/>
          <w:bCs/>
          <w:lang w:eastAsia="es-ES"/>
        </w:rPr>
        <w:t>Deloitte, Zaragoza</w:t>
      </w:r>
      <w:r w:rsidRPr="00B67E28">
        <w:rPr>
          <w:rFonts w:ascii="Arial" w:hAnsi="Arial" w:eastAsia="Times New Roman" w:cs="Arial"/>
          <w:lang w:eastAsia="es-ES"/>
        </w:rPr>
        <w:br/>
      </w:r>
      <w:r w:rsidRPr="00B67E28">
        <w:rPr>
          <w:rFonts w:ascii="Arial" w:hAnsi="Arial" w:eastAsia="Times New Roman" w:cs="Arial"/>
          <w:i/>
          <w:iCs/>
          <w:lang w:eastAsia="es-ES"/>
        </w:rPr>
        <w:t>Java Software Developer</w:t>
      </w:r>
      <w:r w:rsidRPr="00B67E28">
        <w:rPr>
          <w:rFonts w:ascii="Arial" w:hAnsi="Arial" w:eastAsia="Times New Roman" w:cs="Arial"/>
          <w:lang w:eastAsia="es-ES"/>
        </w:rPr>
        <w:br/>
      </w:r>
      <w:r w:rsidRPr="00B67E28">
        <w:rPr>
          <w:rFonts w:ascii="Arial" w:hAnsi="Arial" w:eastAsia="Times New Roman" w:cs="Arial"/>
          <w:lang w:eastAsia="es-ES"/>
        </w:rPr>
        <w:t>July 2019 – August 2021</w:t>
      </w:r>
    </w:p>
    <w:p w:rsidRPr="00B67E28" w:rsidR="00B67E28" w:rsidP="00B67E28" w:rsidRDefault="00B67E28" w14:paraId="25727CEB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  <w:r w:rsidRPr="00B67E28">
        <w:rPr>
          <w:rFonts w:ascii="Arial" w:hAnsi="Arial" w:eastAsia="Times New Roman" w:cs="Arial"/>
          <w:lang w:eastAsia="es-ES"/>
        </w:rPr>
        <w:t>Designed MySQL databases and REST services to support scalable client applications.</w:t>
      </w:r>
    </w:p>
    <w:p w:rsidRPr="00D41923" w:rsidR="00B67E28" w:rsidP="00461808" w:rsidRDefault="00B67E28" w14:paraId="342F06E2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  <w:r w:rsidRPr="00B67E28">
        <w:rPr>
          <w:rFonts w:ascii="Arial" w:hAnsi="Arial" w:eastAsia="Times New Roman" w:cs="Arial"/>
          <w:lang w:eastAsia="es-ES"/>
        </w:rPr>
        <w:t>Led the integration of Angular-based frontends with backend services for seamless project execution.</w:t>
      </w:r>
    </w:p>
    <w:p w:rsidRPr="00D41923" w:rsidR="001B4191" w:rsidP="001B4191" w:rsidRDefault="001B4191" w14:paraId="69A89D49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lang w:eastAsia="es-ES"/>
        </w:rPr>
      </w:pPr>
    </w:p>
    <w:p w:rsidRPr="00D41923" w:rsidR="006F6E65" w:rsidP="006F6E65" w:rsidRDefault="006F6E65" w14:paraId="3F76D979" w14:textId="284B9582">
      <w:pPr>
        <w:pStyle w:val="Heading1"/>
        <w:pBdr>
          <w:bottom w:val="single" w:color="auto" w:sz="6" w:space="1"/>
        </w:pBdr>
        <w:spacing w:before="0" w:after="8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D41923">
        <w:rPr>
          <w:rFonts w:ascii="Arial" w:hAnsi="Arial" w:cs="Arial"/>
          <w:color w:val="000000" w:themeColor="text1"/>
          <w:sz w:val="22"/>
          <w:szCs w:val="22"/>
        </w:rPr>
        <w:t>CERTIFICATIONS</w:t>
      </w:r>
    </w:p>
    <w:p w:rsidRPr="00D41923" w:rsidR="00C12F1D" w:rsidP="00C12F1D" w:rsidRDefault="00C12F1D" w14:paraId="27002DC1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Fonts w:ascii="Arial" w:hAnsi="Arial" w:cs="Arial"/>
        </w:rPr>
        <w:t>AWS Certified Solutions Architect – Associate (Valid July 2024 – July 2027)</w:t>
      </w:r>
    </w:p>
    <w:p w:rsidRPr="00D41923" w:rsidR="00C12F1D" w:rsidP="00C12F1D" w:rsidRDefault="00C12F1D" w14:paraId="4CE81270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14C885AD" w:rsidR="14C885AD">
        <w:rPr>
          <w:rFonts w:ascii="Arial" w:hAnsi="Arial" w:cs="Arial"/>
        </w:rPr>
        <w:t>AWS Cloud Practitioner (Valid December 2023 – December 2026)</w:t>
      </w:r>
    </w:p>
    <w:p w:rsidR="14C885AD" w:rsidP="14C885AD" w:rsidRDefault="14C885AD" w14:paraId="645B431E" w14:textId="5958921A">
      <w:pPr>
        <w:numPr>
          <w:ilvl w:val="0"/>
          <w:numId w:val="31"/>
        </w:numPr>
        <w:spacing w:beforeAutospacing="on" w:afterAutospacing="on" w:line="240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4C885AD" w:rsidR="14C885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Apache Kafka Fundamentals - Confluent -(</w:t>
      </w:r>
      <w:r w:rsidRPr="14C885AD" w:rsidR="14C885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 November</w:t>
      </w:r>
      <w:r w:rsidRPr="14C885AD" w:rsidR="14C885A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2026)</w:t>
      </w:r>
    </w:p>
    <w:p w:rsidRPr="00D41923" w:rsidR="00C12F1D" w:rsidP="00C12F1D" w:rsidRDefault="00C12F1D" w14:paraId="7E183DE8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41923">
        <w:rPr>
          <w:rFonts w:ascii="Arial" w:hAnsi="Arial" w:cs="Arial"/>
        </w:rPr>
        <w:t>Google Cloud Platform Fundamentals (Completed October 2021)</w:t>
      </w:r>
    </w:p>
    <w:p w:rsidRPr="00D41923" w:rsidR="001B4191" w:rsidP="001B4191" w:rsidRDefault="001B4191" w14:paraId="11EA00DC" w14:textId="77777777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:rsidRPr="00D41923" w:rsidR="006F6E65" w:rsidP="006F6E65" w:rsidRDefault="006F6E65" w14:paraId="37FCB3B0" w14:textId="0F1510A7">
      <w:pPr>
        <w:pStyle w:val="Heading1"/>
        <w:pBdr>
          <w:bottom w:val="single" w:color="auto" w:sz="6" w:space="1"/>
        </w:pBdr>
        <w:spacing w:before="0" w:after="8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14C885AD" w:rsidR="14C885AD">
        <w:rPr>
          <w:rFonts w:ascii="Arial" w:hAnsi="Arial" w:cs="Arial"/>
          <w:color w:val="000000" w:themeColor="text1" w:themeTint="FF" w:themeShade="FF"/>
          <w:sz w:val="22"/>
          <w:szCs w:val="22"/>
        </w:rPr>
        <w:t>EDUCATION</w:t>
      </w:r>
    </w:p>
    <w:p w:rsidR="14C885AD" w:rsidP="14C885AD" w:rsidRDefault="14C885AD" w14:paraId="3663D333" w14:textId="04018801">
      <w:pPr>
        <w:pStyle w:val="NormalWeb"/>
        <w:rPr>
          <w:rFonts w:ascii="Arial" w:hAnsi="Arial" w:cs="Arial"/>
          <w:sz w:val="22"/>
          <w:szCs w:val="22"/>
        </w:rPr>
      </w:pPr>
    </w:p>
    <w:p w:rsidR="14C885AD" w:rsidP="14C885AD" w:rsidRDefault="14C885AD" w14:paraId="5A7861CC" w14:textId="2EEBE53A">
      <w:pPr>
        <w:pStyle w:val="NormalWeb"/>
        <w:rPr>
          <w:rFonts w:ascii="Arial" w:hAnsi="Arial" w:cs="Arial"/>
          <w:sz w:val="22"/>
          <w:szCs w:val="22"/>
        </w:rPr>
      </w:pPr>
      <w:r w:rsidRPr="14C885AD" w:rsidR="14C885AD">
        <w:rPr>
          <w:rFonts w:ascii="Arial" w:hAnsi="Arial" w:cs="Arial"/>
          <w:sz w:val="22"/>
          <w:szCs w:val="22"/>
        </w:rPr>
        <w:t xml:space="preserve">Zaragoza University – </w:t>
      </w:r>
      <w:r w:rsidRPr="14C885AD" w:rsidR="14C885AD">
        <w:rPr>
          <w:rFonts w:ascii="Arial" w:hAnsi="Arial" w:cs="Arial"/>
          <w:sz w:val="22"/>
          <w:szCs w:val="22"/>
        </w:rPr>
        <w:t>Bachelor</w:t>
      </w:r>
      <w:r w:rsidRPr="14C885AD" w:rsidR="14C885AD">
        <w:rPr>
          <w:rFonts w:ascii="Arial" w:hAnsi="Arial" w:cs="Arial"/>
          <w:sz w:val="22"/>
          <w:szCs w:val="22"/>
        </w:rPr>
        <w:t xml:space="preserve"> Computer Engineering </w:t>
      </w:r>
    </w:p>
    <w:p w:rsidR="14C885AD" w:rsidP="14C885AD" w:rsidRDefault="14C885AD" w14:paraId="41FB3655" w14:textId="3CF8019C">
      <w:pPr>
        <w:pStyle w:val="NormalWeb"/>
        <w:rPr>
          <w:rFonts w:ascii="Arial" w:hAnsi="Arial" w:cs="Arial"/>
          <w:sz w:val="22"/>
          <w:szCs w:val="22"/>
        </w:rPr>
      </w:pPr>
      <w:r w:rsidRPr="14C885AD" w:rsidR="14C885AD">
        <w:rPr>
          <w:rFonts w:ascii="Arial" w:hAnsi="Arial" w:cs="Arial"/>
          <w:sz w:val="22"/>
          <w:szCs w:val="22"/>
        </w:rPr>
        <w:t>September 2016</w:t>
      </w:r>
    </w:p>
    <w:p w:rsidR="14C885AD" w:rsidP="14C885AD" w:rsidRDefault="14C885AD" w14:paraId="0643072B" w14:textId="60592E19">
      <w:pPr>
        <w:pStyle w:val="NormalWeb"/>
        <w:rPr>
          <w:rFonts w:ascii="Arial" w:hAnsi="Arial" w:cs="Arial"/>
          <w:sz w:val="22"/>
          <w:szCs w:val="22"/>
        </w:rPr>
      </w:pPr>
    </w:p>
    <w:p w:rsidR="14C885AD" w:rsidP="14C885AD" w:rsidRDefault="14C885AD" w14:paraId="5F6AF8CF" w14:textId="1D861722">
      <w:pPr>
        <w:pStyle w:val="NormalWeb"/>
        <w:rPr>
          <w:rFonts w:ascii="Arial" w:hAnsi="Arial" w:cs="Arial"/>
          <w:sz w:val="22"/>
          <w:szCs w:val="22"/>
        </w:rPr>
      </w:pPr>
    </w:p>
    <w:p w:rsidRPr="00D41923" w:rsidR="00C12F1D" w:rsidP="00C12F1D" w:rsidRDefault="00C12F1D" w14:paraId="15ED1646" w14:textId="77777777">
      <w:pPr>
        <w:pStyle w:val="NormalWeb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D41923">
        <w:rPr>
          <w:rFonts w:ascii="Arial" w:hAnsi="Arial" w:cs="Arial"/>
          <w:sz w:val="22"/>
          <w:szCs w:val="22"/>
        </w:rPr>
        <w:t xml:space="preserve">Cefor Izquierdo — </w:t>
      </w:r>
      <w:r w:rsidRPr="00D41923">
        <w:rPr>
          <w:rStyle w:val="Emphasis"/>
          <w:rFonts w:ascii="Arial" w:hAnsi="Arial" w:cs="Arial"/>
          <w:sz w:val="22"/>
          <w:szCs w:val="22"/>
        </w:rPr>
        <w:t>Associate Degree in Multiplatform Applications Development (DAM)</w:t>
      </w:r>
      <w:r w:rsidRPr="00D41923">
        <w:rPr>
          <w:rFonts w:ascii="Arial" w:hAnsi="Arial" w:cs="Arial"/>
          <w:sz w:val="22"/>
          <w:szCs w:val="22"/>
        </w:rPr>
        <w:br/>
      </w:r>
      <w:r w:rsidRPr="00D41923">
        <w:rPr>
          <w:rStyle w:val="Strong"/>
          <w:rFonts w:ascii="Arial" w:hAnsi="Arial" w:cs="Arial"/>
          <w:b w:val="0"/>
          <w:bCs w:val="0"/>
          <w:sz w:val="22"/>
          <w:szCs w:val="22"/>
        </w:rPr>
        <w:t>September 2015 – March 2018</w:t>
      </w:r>
    </w:p>
    <w:p w:rsidRPr="00D41923" w:rsidR="00B72B18" w:rsidP="00C12F1D" w:rsidRDefault="00B72B18" w14:paraId="441C0729" w14:textId="77777777">
      <w:pPr>
        <w:pStyle w:val="NormalWeb"/>
        <w:rPr>
          <w:rFonts w:ascii="Arial" w:hAnsi="Arial" w:cs="Arial"/>
          <w:sz w:val="22"/>
          <w:szCs w:val="22"/>
        </w:rPr>
      </w:pPr>
    </w:p>
    <w:p w:rsidRPr="00B72B18" w:rsidR="00B72B18" w:rsidP="00B72B18" w:rsidRDefault="00736591" w14:paraId="6F62C43F" w14:textId="65A2445B">
      <w:pPr>
        <w:pStyle w:val="Heading1"/>
        <w:pBdr>
          <w:bottom w:val="single" w:color="auto" w:sz="6" w:space="1"/>
        </w:pBdr>
        <w:spacing w:before="0" w:after="80" w:line="240" w:lineRule="auto"/>
        <w:rPr>
          <w:rFonts w:ascii="Arial" w:hAnsi="Arial" w:cs="Arial"/>
          <w:color w:val="000000" w:themeColor="text1"/>
          <w:sz w:val="22"/>
          <w:szCs w:val="22"/>
        </w:rPr>
      </w:pPr>
      <w:r w:rsidRPr="00D41923">
        <w:rPr>
          <w:rFonts w:ascii="Arial" w:hAnsi="Arial" w:cs="Arial"/>
          <w:color w:val="000000" w:themeColor="text1"/>
          <w:sz w:val="22"/>
          <w:szCs w:val="22"/>
        </w:rPr>
        <w:t>LANGUAG</w:t>
      </w:r>
      <w:r w:rsidR="00B72B18">
        <w:rPr>
          <w:rFonts w:ascii="Arial" w:hAnsi="Arial" w:cs="Arial"/>
          <w:color w:val="000000" w:themeColor="text1"/>
          <w:sz w:val="22"/>
          <w:szCs w:val="22"/>
        </w:rPr>
        <w:t>E</w:t>
      </w:r>
    </w:p>
    <w:p w:rsidRPr="00D41923" w:rsidR="00D96DBD" w:rsidP="00D96DBD" w:rsidRDefault="00D96DBD" w14:paraId="517FFE47" w14:textId="77777777">
      <w:pPr>
        <w:pStyle w:val="ListParagraph"/>
        <w:numPr>
          <w:ilvl w:val="0"/>
          <w:numId w:val="34"/>
        </w:numPr>
        <w:tabs>
          <w:tab w:val="right" w:pos="10632"/>
        </w:tabs>
        <w:spacing w:after="0" w:line="240" w:lineRule="auto"/>
        <w:rPr>
          <w:rFonts w:ascii="Arial" w:hAnsi="Arial" w:cs="Arial"/>
          <w:bCs/>
        </w:rPr>
      </w:pPr>
      <w:r w:rsidRPr="00D41923">
        <w:rPr>
          <w:rFonts w:ascii="Arial" w:hAnsi="Arial" w:cs="Arial"/>
          <w:bCs/>
        </w:rPr>
        <w:t xml:space="preserve">Spanish - Native </w:t>
      </w:r>
    </w:p>
    <w:p w:rsidRPr="00D41923" w:rsidR="00D96DBD" w:rsidP="00D96DBD" w:rsidRDefault="00D96DBD" w14:paraId="364AC3A2" w14:textId="77777777">
      <w:pPr>
        <w:pStyle w:val="ListParagraph"/>
        <w:numPr>
          <w:ilvl w:val="0"/>
          <w:numId w:val="34"/>
        </w:numPr>
        <w:tabs>
          <w:tab w:val="right" w:pos="10632"/>
        </w:tabs>
        <w:spacing w:after="0" w:line="240" w:lineRule="auto"/>
        <w:rPr>
          <w:rFonts w:ascii="Arial" w:hAnsi="Arial" w:cs="Arial"/>
          <w:bCs/>
        </w:rPr>
      </w:pPr>
      <w:r w:rsidRPr="00D41923">
        <w:rPr>
          <w:rFonts w:ascii="Arial" w:hAnsi="Arial" w:cs="Arial"/>
          <w:bCs/>
        </w:rPr>
        <w:t>English – Fluent</w:t>
      </w:r>
    </w:p>
    <w:p w:rsidRPr="00D41923" w:rsidR="00D96DBD" w:rsidP="00D96DBD" w:rsidRDefault="001B4191" w14:paraId="6D3FEF85" w14:textId="47C28D18">
      <w:pPr>
        <w:pStyle w:val="ListParagraph"/>
        <w:numPr>
          <w:ilvl w:val="0"/>
          <w:numId w:val="34"/>
        </w:numPr>
        <w:tabs>
          <w:tab w:val="right" w:pos="10632"/>
        </w:tabs>
        <w:spacing w:after="0" w:line="240" w:lineRule="auto"/>
        <w:rPr>
          <w:rFonts w:ascii="Arial" w:hAnsi="Arial" w:cs="Arial"/>
          <w:bCs/>
        </w:rPr>
      </w:pPr>
      <w:r w:rsidRPr="00D41923">
        <w:rPr>
          <w:rFonts w:ascii="Arial" w:hAnsi="Arial" w:cs="Arial"/>
          <w:bCs/>
        </w:rPr>
        <w:t>Italian</w:t>
      </w:r>
      <w:r w:rsidRPr="00D41923" w:rsidR="00D96DBD">
        <w:rPr>
          <w:rFonts w:ascii="Arial" w:hAnsi="Arial" w:cs="Arial"/>
          <w:bCs/>
        </w:rPr>
        <w:t xml:space="preserve"> - Fluent</w:t>
      </w:r>
    </w:p>
    <w:sectPr w:rsidRPr="00D41923" w:rsidR="00D96DBD" w:rsidSect="00673C35">
      <w:footerReference w:type="default" r:id="rId7"/>
      <w:pgSz w:w="11907" w:h="16839" w:orient="portrait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6B08" w:rsidRDefault="00FA6B08" w14:paraId="40DE3186" w14:textId="77777777">
      <w:pPr>
        <w:spacing w:after="0"/>
      </w:pPr>
      <w:r>
        <w:separator/>
      </w:r>
    </w:p>
  </w:endnote>
  <w:endnote w:type="continuationSeparator" w:id="0">
    <w:p w:rsidR="00FA6B08" w:rsidRDefault="00FA6B08" w14:paraId="6168AAD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6FC" w:rsidRDefault="000D5AB1" w14:paraId="2939549F" w14:textId="77777777">
    <w:pPr>
      <w:pStyle w:val="Footer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286F73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6B08" w:rsidRDefault="00FA6B08" w14:paraId="4F90154C" w14:textId="77777777">
      <w:pPr>
        <w:spacing w:after="0"/>
      </w:pPr>
      <w:r>
        <w:separator/>
      </w:r>
    </w:p>
  </w:footnote>
  <w:footnote w:type="continuationSeparator" w:id="0">
    <w:p w:rsidR="00FA6B08" w:rsidRDefault="00FA6B08" w14:paraId="0EEC2FD5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86D724B"/>
    <w:multiLevelType w:val="hybridMultilevel"/>
    <w:tmpl w:val="C9C2C26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02A53C9"/>
    <w:multiLevelType w:val="multilevel"/>
    <w:tmpl w:val="370E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13A73292"/>
    <w:multiLevelType w:val="multilevel"/>
    <w:tmpl w:val="7F18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5E82418"/>
    <w:multiLevelType w:val="multilevel"/>
    <w:tmpl w:val="B060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1DE9249D"/>
    <w:multiLevelType w:val="hybridMultilevel"/>
    <w:tmpl w:val="BAD40C5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64C5D97"/>
    <w:multiLevelType w:val="hybridMultilevel"/>
    <w:tmpl w:val="7E0AAE5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9C1176B"/>
    <w:multiLevelType w:val="multilevel"/>
    <w:tmpl w:val="4C8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A84AFF"/>
    <w:multiLevelType w:val="multilevel"/>
    <w:tmpl w:val="AA2E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4AE0CEC"/>
    <w:multiLevelType w:val="hybridMultilevel"/>
    <w:tmpl w:val="EB12C7B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635E10"/>
    <w:multiLevelType w:val="multilevel"/>
    <w:tmpl w:val="9E0E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F4D6937"/>
    <w:multiLevelType w:val="hybridMultilevel"/>
    <w:tmpl w:val="7B721F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2C44E69"/>
    <w:multiLevelType w:val="hybridMultilevel"/>
    <w:tmpl w:val="D3D2BFD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496B5A"/>
    <w:multiLevelType w:val="hybridMultilevel"/>
    <w:tmpl w:val="3A16C3A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D91544"/>
    <w:multiLevelType w:val="multilevel"/>
    <w:tmpl w:val="2094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754A7112"/>
    <w:multiLevelType w:val="hybridMultilevel"/>
    <w:tmpl w:val="0CB6071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6393373"/>
    <w:multiLevelType w:val="hybridMultilevel"/>
    <w:tmpl w:val="E1B69F4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6C52B42"/>
    <w:multiLevelType w:val="multilevel"/>
    <w:tmpl w:val="3810148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7926A34"/>
    <w:multiLevelType w:val="hybridMultilevel"/>
    <w:tmpl w:val="440251D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E9A1F05"/>
    <w:multiLevelType w:val="hybridMultilevel"/>
    <w:tmpl w:val="83BAF84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30"/>
  </w:num>
  <w:num w:numId="15">
    <w:abstractNumId w:val="28"/>
  </w:num>
  <w:num w:numId="16">
    <w:abstractNumId w:val="10"/>
  </w:num>
  <w:num w:numId="17">
    <w:abstractNumId w:val="16"/>
  </w:num>
  <w:num w:numId="18">
    <w:abstractNumId w:val="25"/>
  </w:num>
  <w:num w:numId="19">
    <w:abstractNumId w:val="12"/>
  </w:num>
  <w:num w:numId="20">
    <w:abstractNumId w:val="20"/>
  </w:num>
  <w:num w:numId="21">
    <w:abstractNumId w:val="27"/>
  </w:num>
  <w:num w:numId="22">
    <w:abstractNumId w:val="29"/>
  </w:num>
  <w:num w:numId="23">
    <w:abstractNumId w:val="23"/>
  </w:num>
  <w:num w:numId="24">
    <w:abstractNumId w:val="11"/>
  </w:num>
  <w:num w:numId="25">
    <w:abstractNumId w:val="15"/>
  </w:num>
  <w:num w:numId="26">
    <w:abstractNumId w:val="22"/>
  </w:num>
  <w:num w:numId="27">
    <w:abstractNumId w:val="24"/>
  </w:num>
  <w:num w:numId="28">
    <w:abstractNumId w:val="26"/>
  </w:num>
  <w:num w:numId="29">
    <w:abstractNumId w:val="21"/>
  </w:num>
  <w:num w:numId="30">
    <w:abstractNumId w:val="14"/>
  </w:num>
  <w:num w:numId="31">
    <w:abstractNumId w:val="13"/>
  </w:num>
  <w:num w:numId="32">
    <w:abstractNumId w:val="17"/>
  </w:num>
  <w:num w:numId="33">
    <w:abstractNumId w:val="19"/>
  </w:num>
  <w:num w:numId="34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4C"/>
    <w:rsid w:val="00003B5B"/>
    <w:rsid w:val="00024DFC"/>
    <w:rsid w:val="000317EA"/>
    <w:rsid w:val="00033AFC"/>
    <w:rsid w:val="00052F85"/>
    <w:rsid w:val="00067DBE"/>
    <w:rsid w:val="000709A1"/>
    <w:rsid w:val="00081955"/>
    <w:rsid w:val="00084773"/>
    <w:rsid w:val="00097EA0"/>
    <w:rsid w:val="000B6A81"/>
    <w:rsid w:val="000C53D6"/>
    <w:rsid w:val="000D5AB1"/>
    <w:rsid w:val="000E502F"/>
    <w:rsid w:val="00101D19"/>
    <w:rsid w:val="00114DF2"/>
    <w:rsid w:val="00135553"/>
    <w:rsid w:val="001367C7"/>
    <w:rsid w:val="00144052"/>
    <w:rsid w:val="001523D4"/>
    <w:rsid w:val="00154918"/>
    <w:rsid w:val="001562AB"/>
    <w:rsid w:val="0017482F"/>
    <w:rsid w:val="00187A0C"/>
    <w:rsid w:val="0019590A"/>
    <w:rsid w:val="00195CD6"/>
    <w:rsid w:val="001A4269"/>
    <w:rsid w:val="001B4191"/>
    <w:rsid w:val="001C577C"/>
    <w:rsid w:val="001E0F67"/>
    <w:rsid w:val="001E3A1E"/>
    <w:rsid w:val="001F1DCE"/>
    <w:rsid w:val="001F61BC"/>
    <w:rsid w:val="002045EB"/>
    <w:rsid w:val="0021343B"/>
    <w:rsid w:val="002226A6"/>
    <w:rsid w:val="002251B4"/>
    <w:rsid w:val="0023758B"/>
    <w:rsid w:val="00286F73"/>
    <w:rsid w:val="00293B83"/>
    <w:rsid w:val="0029549F"/>
    <w:rsid w:val="002A7AFA"/>
    <w:rsid w:val="002B44FD"/>
    <w:rsid w:val="002D10B9"/>
    <w:rsid w:val="00302A2C"/>
    <w:rsid w:val="00306914"/>
    <w:rsid w:val="0032216B"/>
    <w:rsid w:val="003245F8"/>
    <w:rsid w:val="003308AB"/>
    <w:rsid w:val="00337300"/>
    <w:rsid w:val="0034094E"/>
    <w:rsid w:val="003410CE"/>
    <w:rsid w:val="00350B1F"/>
    <w:rsid w:val="00356C85"/>
    <w:rsid w:val="00357C94"/>
    <w:rsid w:val="00365105"/>
    <w:rsid w:val="00381669"/>
    <w:rsid w:val="00393DE0"/>
    <w:rsid w:val="003A6D06"/>
    <w:rsid w:val="003B1ABA"/>
    <w:rsid w:val="003B7AA7"/>
    <w:rsid w:val="003E009D"/>
    <w:rsid w:val="003F5AEA"/>
    <w:rsid w:val="0040289D"/>
    <w:rsid w:val="004151BA"/>
    <w:rsid w:val="00430491"/>
    <w:rsid w:val="004332BE"/>
    <w:rsid w:val="004443A9"/>
    <w:rsid w:val="00461808"/>
    <w:rsid w:val="00495362"/>
    <w:rsid w:val="004A3980"/>
    <w:rsid w:val="004A4583"/>
    <w:rsid w:val="004C29F0"/>
    <w:rsid w:val="004C52B4"/>
    <w:rsid w:val="004C6997"/>
    <w:rsid w:val="004D3039"/>
    <w:rsid w:val="00514DA4"/>
    <w:rsid w:val="00517379"/>
    <w:rsid w:val="005173F5"/>
    <w:rsid w:val="0052105A"/>
    <w:rsid w:val="005371F6"/>
    <w:rsid w:val="005665FB"/>
    <w:rsid w:val="00571203"/>
    <w:rsid w:val="0057765D"/>
    <w:rsid w:val="00582C50"/>
    <w:rsid w:val="005840FA"/>
    <w:rsid w:val="005B688A"/>
    <w:rsid w:val="005C2B3A"/>
    <w:rsid w:val="005C71C0"/>
    <w:rsid w:val="005D1A0E"/>
    <w:rsid w:val="0060425F"/>
    <w:rsid w:val="00622B64"/>
    <w:rsid w:val="006232E1"/>
    <w:rsid w:val="00633672"/>
    <w:rsid w:val="00642D1A"/>
    <w:rsid w:val="006449DB"/>
    <w:rsid w:val="00673C35"/>
    <w:rsid w:val="006A3CE7"/>
    <w:rsid w:val="006D7771"/>
    <w:rsid w:val="006E1EC4"/>
    <w:rsid w:val="006F0901"/>
    <w:rsid w:val="006F0918"/>
    <w:rsid w:val="006F6E65"/>
    <w:rsid w:val="0072684C"/>
    <w:rsid w:val="00732B53"/>
    <w:rsid w:val="00736591"/>
    <w:rsid w:val="007456A4"/>
    <w:rsid w:val="00757FF8"/>
    <w:rsid w:val="007622A0"/>
    <w:rsid w:val="0076387D"/>
    <w:rsid w:val="00764B76"/>
    <w:rsid w:val="00790707"/>
    <w:rsid w:val="007A240E"/>
    <w:rsid w:val="007C776A"/>
    <w:rsid w:val="007E3AC6"/>
    <w:rsid w:val="007F681F"/>
    <w:rsid w:val="00826722"/>
    <w:rsid w:val="00856F48"/>
    <w:rsid w:val="0086327F"/>
    <w:rsid w:val="00882C8E"/>
    <w:rsid w:val="008C232A"/>
    <w:rsid w:val="008C5898"/>
    <w:rsid w:val="008E4ACE"/>
    <w:rsid w:val="008F15C5"/>
    <w:rsid w:val="008F68B7"/>
    <w:rsid w:val="0090102C"/>
    <w:rsid w:val="0091188B"/>
    <w:rsid w:val="0091604A"/>
    <w:rsid w:val="00922BB7"/>
    <w:rsid w:val="00930F7E"/>
    <w:rsid w:val="00937865"/>
    <w:rsid w:val="0095716F"/>
    <w:rsid w:val="00965D17"/>
    <w:rsid w:val="009705A7"/>
    <w:rsid w:val="00996A74"/>
    <w:rsid w:val="009A5646"/>
    <w:rsid w:val="009B7027"/>
    <w:rsid w:val="009C2D73"/>
    <w:rsid w:val="009C628A"/>
    <w:rsid w:val="009D0897"/>
    <w:rsid w:val="009D528A"/>
    <w:rsid w:val="00A05193"/>
    <w:rsid w:val="00A27383"/>
    <w:rsid w:val="00A400BF"/>
    <w:rsid w:val="00A44DEC"/>
    <w:rsid w:val="00A474FA"/>
    <w:rsid w:val="00A52885"/>
    <w:rsid w:val="00A676FC"/>
    <w:rsid w:val="00A736B0"/>
    <w:rsid w:val="00A96DD5"/>
    <w:rsid w:val="00AA0721"/>
    <w:rsid w:val="00AC26D5"/>
    <w:rsid w:val="00AD6FF5"/>
    <w:rsid w:val="00AE0764"/>
    <w:rsid w:val="00AE321B"/>
    <w:rsid w:val="00AE525A"/>
    <w:rsid w:val="00AF639E"/>
    <w:rsid w:val="00B01D4C"/>
    <w:rsid w:val="00B02D2F"/>
    <w:rsid w:val="00B43130"/>
    <w:rsid w:val="00B44AF7"/>
    <w:rsid w:val="00B6697E"/>
    <w:rsid w:val="00B67E28"/>
    <w:rsid w:val="00B72B18"/>
    <w:rsid w:val="00B9152D"/>
    <w:rsid w:val="00BB6A39"/>
    <w:rsid w:val="00BC1369"/>
    <w:rsid w:val="00BC7EC3"/>
    <w:rsid w:val="00C12F1D"/>
    <w:rsid w:val="00C16710"/>
    <w:rsid w:val="00C42AFE"/>
    <w:rsid w:val="00C42BD2"/>
    <w:rsid w:val="00C5217D"/>
    <w:rsid w:val="00C77D23"/>
    <w:rsid w:val="00C811DF"/>
    <w:rsid w:val="00C83E3C"/>
    <w:rsid w:val="00C87D72"/>
    <w:rsid w:val="00C91071"/>
    <w:rsid w:val="00CC04EE"/>
    <w:rsid w:val="00CC156C"/>
    <w:rsid w:val="00CD1074"/>
    <w:rsid w:val="00CD1A44"/>
    <w:rsid w:val="00CD56BD"/>
    <w:rsid w:val="00CD73DD"/>
    <w:rsid w:val="00CE3F6B"/>
    <w:rsid w:val="00CE6F9A"/>
    <w:rsid w:val="00CF5A62"/>
    <w:rsid w:val="00D01102"/>
    <w:rsid w:val="00D02A74"/>
    <w:rsid w:val="00D06253"/>
    <w:rsid w:val="00D1536D"/>
    <w:rsid w:val="00D2185F"/>
    <w:rsid w:val="00D405DE"/>
    <w:rsid w:val="00D41923"/>
    <w:rsid w:val="00D420CC"/>
    <w:rsid w:val="00D51CD4"/>
    <w:rsid w:val="00D6193B"/>
    <w:rsid w:val="00D62A3C"/>
    <w:rsid w:val="00D67E1E"/>
    <w:rsid w:val="00D83DCD"/>
    <w:rsid w:val="00D905F1"/>
    <w:rsid w:val="00D93E0D"/>
    <w:rsid w:val="00D96DBD"/>
    <w:rsid w:val="00D979AB"/>
    <w:rsid w:val="00DA066D"/>
    <w:rsid w:val="00DB389F"/>
    <w:rsid w:val="00DB38A6"/>
    <w:rsid w:val="00DC4FC8"/>
    <w:rsid w:val="00DF0341"/>
    <w:rsid w:val="00DF2724"/>
    <w:rsid w:val="00DF56DD"/>
    <w:rsid w:val="00E426D8"/>
    <w:rsid w:val="00E42830"/>
    <w:rsid w:val="00E43344"/>
    <w:rsid w:val="00E82459"/>
    <w:rsid w:val="00E8577A"/>
    <w:rsid w:val="00EA307C"/>
    <w:rsid w:val="00EB0839"/>
    <w:rsid w:val="00EB129E"/>
    <w:rsid w:val="00EE31CC"/>
    <w:rsid w:val="00EE3839"/>
    <w:rsid w:val="00F26A2A"/>
    <w:rsid w:val="00F30860"/>
    <w:rsid w:val="00F53EF7"/>
    <w:rsid w:val="00F612A0"/>
    <w:rsid w:val="00F70FDC"/>
    <w:rsid w:val="00F82487"/>
    <w:rsid w:val="00F86E2F"/>
    <w:rsid w:val="00F960AA"/>
    <w:rsid w:val="00FA39E0"/>
    <w:rsid w:val="00FA5308"/>
    <w:rsid w:val="00FA6B08"/>
    <w:rsid w:val="00FD420C"/>
    <w:rsid w:val="00FE52BC"/>
    <w:rsid w:val="00FF1026"/>
    <w:rsid w:val="09E585A6"/>
    <w:rsid w:val="14C885AD"/>
    <w:rsid w:val="25391BDD"/>
    <w:rsid w:val="3FFFD323"/>
    <w:rsid w:val="4D6A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41F1C"/>
  <w15:chartTrackingRefBased/>
  <w15:docId w15:val="{B0B77326-7DCE-4C28-A47E-C6E180A379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/>
    <w:lsdException w:name="List Number" w:uiPriority="11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5" w:semiHidden="1" w:unhideWhenUsed="1"/>
    <w:lsdException w:name="Signature" w:uiPriority="6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4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3839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E383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3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3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3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3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3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3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3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3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83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E3839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Date">
    <w:name w:val="Date"/>
    <w:basedOn w:val="Normal"/>
    <w:next w:val="Direccin"/>
    <w:link w:val="DateChar"/>
    <w:uiPriority w:val="2"/>
    <w:unhideWhenUsed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styleId="DateChar" w:customStyle="1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styleId="Direccin" w:customStyle="1">
    <w:name w:val="Dirección"/>
    <w:basedOn w:val="Normal"/>
    <w:next w:val="Salutation"/>
    <w:uiPriority w:val="3"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color w:val="365F91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0D5AB1"/>
    <w:rPr>
      <w:rFonts w:eastAsiaTheme="minorEastAsia"/>
      <w:color w:val="365F91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rsid w:val="00965D17"/>
    <w:pPr>
      <w:spacing w:before="800" w:after="180"/>
    </w:pPr>
    <w:rPr>
      <w:b/>
      <w:bCs/>
      <w:color w:val="0D0D0D" w:themeColor="text1" w:themeTint="F2"/>
    </w:rPr>
  </w:style>
  <w:style w:type="character" w:styleId="SalutationChar" w:customStyle="1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rsid w:val="00965D17"/>
    <w:pPr>
      <w:spacing w:before="720" w:after="0"/>
    </w:pPr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EE383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39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4A442A" w:themeColor="background2" w:themeShade="40"/>
    </w:rPr>
  </w:style>
  <w:style w:type="character" w:styleId="SubtitleChar" w:customStyle="1">
    <w:name w:val="Subtitle Char"/>
    <w:basedOn w:val="DefaultParagraphFont"/>
    <w:link w:val="Subtitle"/>
    <w:uiPriority w:val="11"/>
    <w:rsid w:val="00EE383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39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3839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EE383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E3839"/>
    <w:rPr>
      <w:b/>
      <w:bCs/>
      <w:smallCaps/>
      <w:color w:val="C0504D" w:themeColor="accent2"/>
      <w:spacing w:val="5"/>
      <w:u w:val="single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365F91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31849B" w:themeColor="accent5" w:themeShade="B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E383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E383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E383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8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E383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E383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E383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E383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E383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E3839"/>
    <w:rPr>
      <w:b/>
      <w:bCs/>
    </w:rPr>
  </w:style>
  <w:style w:type="character" w:styleId="Emphasis">
    <w:name w:val="Emphasis"/>
    <w:basedOn w:val="DefaultParagraphFont"/>
    <w:uiPriority w:val="20"/>
    <w:qFormat/>
    <w:rsid w:val="00EE3839"/>
    <w:rPr>
      <w:i/>
      <w:iCs/>
    </w:rPr>
  </w:style>
  <w:style w:type="paragraph" w:styleId="NoSpacing">
    <w:name w:val="No Spacing"/>
    <w:uiPriority w:val="1"/>
    <w:qFormat/>
    <w:rsid w:val="00EE38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839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EE3839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EE383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EE3839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EE383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839"/>
    <w:pPr>
      <w:outlineLvl w:val="9"/>
    </w:pPr>
  </w:style>
  <w:style w:type="paragraph" w:styleId="ListParagraph">
    <w:name w:val="List Paragraph"/>
    <w:basedOn w:val="Normal"/>
    <w:uiPriority w:val="34"/>
    <w:qFormat/>
    <w:rsid w:val="00BC7EC3"/>
    <w:pPr>
      <w:ind w:left="720"/>
      <w:contextualSpacing/>
    </w:pPr>
  </w:style>
  <w:style w:type="character" w:styleId="white-space-pre" w:customStyle="1">
    <w:name w:val="white-space-pre"/>
    <w:basedOn w:val="DefaultParagraphFont"/>
    <w:rsid w:val="00DB389F"/>
  </w:style>
  <w:style w:type="character" w:styleId="UnresolvedMention">
    <w:name w:val="Unresolved Mention"/>
    <w:basedOn w:val="DefaultParagraphFont"/>
    <w:uiPriority w:val="99"/>
    <w:semiHidden/>
    <w:unhideWhenUsed/>
    <w:rsid w:val="00F612A0"/>
    <w:rPr>
      <w:color w:val="605E5C"/>
      <w:shd w:val="clear" w:color="auto" w:fill="E1DFDD"/>
    </w:rPr>
  </w:style>
  <w:style w:type="paragraph" w:styleId="divname" w:customStyle="1">
    <w:name w:val="div_name"/>
    <w:basedOn w:val="Normal"/>
    <w:rsid w:val="00356C85"/>
    <w:pPr>
      <w:spacing w:after="0" w:line="960" w:lineRule="atLeast"/>
      <w:jc w:val="center"/>
      <w:textAlignment w:val="baseline"/>
    </w:pPr>
    <w:rPr>
      <w:rFonts w:ascii="Palatino Linotype" w:hAnsi="Palatino Linotype" w:eastAsia="Palatino Linotype" w:cs="Palatino Linotype"/>
      <w:color w:val="000000"/>
      <w:spacing w:val="20"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67E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LineNumber">
    <w:name w:val="line number"/>
    <w:basedOn w:val="DefaultParagraphFont"/>
    <w:uiPriority w:val="99"/>
    <w:semiHidden/>
    <w:unhideWhenUsed/>
    <w:rsid w:val="0002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arta%20de%20presentaci&#243;n%20(azul).dotx" TargetMode="External"/></Relationships>
</file>

<file path=word/theme/theme1.xml><?xml version="1.0" encoding="utf-8"?>
<a:theme xmlns:a="http://schemas.openxmlformats.org/drawingml/2006/main" name="Theme1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Carta de presentación (azul)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>Arturo Isidro H</dc:creator>
  <keywords/>
  <dc:description/>
  <lastModifiedBy>Arturo Isidro H</lastModifiedBy>
  <revision>219</revision>
  <dcterms:created xsi:type="dcterms:W3CDTF">2024-02-17T22:41:00.0000000Z</dcterms:created>
  <dcterms:modified xsi:type="dcterms:W3CDTF">2025-01-05T21:09:35.4498961Z</dcterms:modified>
</coreProperties>
</file>